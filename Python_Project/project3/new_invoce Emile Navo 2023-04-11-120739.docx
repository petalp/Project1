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5048" w:type="dxa"/>
        <w:tblInd w:w="7812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8"/>
      </w:tblGrid>
      <w:tr w:rsidR="00664DB0" w:rsidTr="0066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5"/>
        </w:trPr>
        <w:tc>
          <w:tcPr>
            <w:tcW w:w="5048" w:type="dxa"/>
          </w:tcPr>
          <w:p w:rsidR="00664DB0" w:rsidRDefault="00942ED5" w:rsidP="00664DB0">
            <w:pPr>
              <w:pStyle w:val="Title"/>
              <w:spacing w:before="240" w:line="240" w:lineRule="auto"/>
              <w:ind w:left="720"/>
              <w:jc w:val="both"/>
            </w:pPr>
            <w:sdt>
              <w:sdtPr>
                <w:alias w:val="Invoice:"/>
                <w:tag w:val="Invoice:"/>
                <w:id w:val="205688853"/>
                <w:placeholder>
                  <w:docPart w:val="35D376ABC8B348EEB2B62BA630F439BB"/>
                </w:placeholder>
                <w:temporary/>
                <w:showingPlcHdr/>
                <w15:appearance w15:val="hidden"/>
              </w:sdtPr>
              <w:sdtEndPr/>
              <w:sdtContent>
                <w:r w:rsidR="00664DB0">
                  <w:t>INVOICE</w:t>
                </w:r>
              </w:sdtContent>
            </w:sdt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TO:</w:t>
            </w:r>
            <w:r w:rsidR="003B5E9A">
              <w:t xml:space="preserve">Emile Navo</w:t>
            </w:r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Phone:</w:t>
            </w:r>
            <w:r w:rsidR="003B5E9A">
              <w:t xml:space="preserve">031963302</w:t>
            </w:r>
          </w:p>
        </w:tc>
      </w:tr>
      <w:tr w:rsidR="00664DB0" w:rsidTr="00664DB0">
        <w:trPr>
          <w:trHeight w:val="1590"/>
        </w:trPr>
        <w:tc>
          <w:tcPr>
            <w:tcW w:w="5048" w:type="dxa"/>
          </w:tcPr>
          <w:p w:rsidR="00664DB0" w:rsidRDefault="00664DB0" w:rsidP="00664DB0">
            <w:pPr>
              <w:pStyle w:val="Title"/>
              <w:jc w:val="both"/>
            </w:pPr>
          </w:p>
        </w:tc>
      </w:tr>
    </w:tbl>
    <w:p w:rsidR="00966901" w:rsidRDefault="00966901"/>
    <w:tbl>
      <w:tblPr>
        <w:tblStyle w:val="GridTable1Light"/>
        <w:tblW w:w="10343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50"/>
        <w:gridCol w:w="5603"/>
        <w:gridCol w:w="147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850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25E641F69FC6439BA45D704D7E7DAAF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60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827CB721681C463181D578CA90F5FB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7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58F2BB536E1A4863BE60B0A483AA26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417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18FEC92477A44C0801734E04348C1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5</w:t>
            </w:r>
          </w:p>
        </w:tc>
        <w:tc>
          <w:tcPr>
            <w:tcW w:w="5603" w:type="dxa"/>
          </w:tcPr>
          <w:p w:rsidR="008049DB" w:rsidRDefault="00376D6C">
            <w:r>
              <w:t xml:space="preserve">phone</w:t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90.0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450.0</w:t>
            </w:r>
          </w:p>
        </w:tc>
      </w:tr>
    </w:tbl>
    <w:tbl>
      <w:tblPr>
        <w:tblStyle w:val="PlainTable1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8"/>
        <w:gridCol w:w="711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8F2DBEDF37844A9988FCFA24CA37D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3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3B5E9A" w:rsidRDefault="003B5E9A" w:rsidP="003B5E9A">
            <w:pPr>
              <w:pStyle w:val="Amount"/>
              <w:spacing w:line="264" w:lineRule="auto"/>
              <w:jc w:val="left"/>
              <w:rPr>
                <w:b w:val="0"/>
              </w:rPr>
            </w:pPr>
            <w:r w:rsidRPr="003B5E9A">
              <w:rPr>
                <w:b w:val="0"/>
              </w:rPr>
              <w:t xml:space="preserve">450.0</w:t>
            </w:r>
          </w:p>
        </w:tc>
      </w:tr>
      <w:tr w:rsidR="008049DB" w:rsidTr="003B5E9A">
        <w:trPr>
          <w:trHeight w:val="159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942ED5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865B55D529A743E199394A0F866DCCD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10.0%</w:t>
            </w:r>
          </w:p>
        </w:tc>
      </w:tr>
      <w:tr w:rsidR="008049DB" w:rsidTr="003B5E9A">
        <w:trPr>
          <w:trHeight w:val="170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3B5E9A" w:rsidP="003B5E9A">
            <w:pPr>
              <w:pStyle w:val="Heading2"/>
              <w:spacing w:line="264" w:lineRule="auto"/>
              <w:jc w:val="center"/>
              <w:outlineLvl w:val="1"/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405.0</w:t>
            </w:r>
          </w:p>
        </w:tc>
      </w:tr>
    </w:tbl>
    <w:p w:rsidR="00837ECD" w:rsidRPr="00837ECD" w:rsidRDefault="00837ECD" w:rsidP="00837ECD">
      <w:pPr>
        <w:pStyle w:val="ThankYou"/>
      </w:pPr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D5" w:rsidRDefault="00942ED5">
      <w:pPr>
        <w:spacing w:line="240" w:lineRule="auto"/>
      </w:pPr>
      <w:r>
        <w:separator/>
      </w:r>
    </w:p>
  </w:endnote>
  <w:endnote w:type="continuationSeparator" w:id="0">
    <w:p w:rsidR="00942ED5" w:rsidRDefault="009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D5" w:rsidRDefault="00942ED5">
      <w:pPr>
        <w:spacing w:line="240" w:lineRule="auto"/>
      </w:pPr>
      <w:r>
        <w:separator/>
      </w:r>
    </w:p>
  </w:footnote>
  <w:footnote w:type="continuationSeparator" w:id="0">
    <w:p w:rsidR="00942ED5" w:rsidRDefault="0094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4"/>
    <w:rsid w:val="00055AF8"/>
    <w:rsid w:val="00121DC6"/>
    <w:rsid w:val="002558FA"/>
    <w:rsid w:val="00323F56"/>
    <w:rsid w:val="003667F4"/>
    <w:rsid w:val="00376D6C"/>
    <w:rsid w:val="003B5E9A"/>
    <w:rsid w:val="00402353"/>
    <w:rsid w:val="00616194"/>
    <w:rsid w:val="00664DB0"/>
    <w:rsid w:val="006A3739"/>
    <w:rsid w:val="007577D4"/>
    <w:rsid w:val="00793AFB"/>
    <w:rsid w:val="007D3668"/>
    <w:rsid w:val="008049DB"/>
    <w:rsid w:val="00835501"/>
    <w:rsid w:val="00837ECD"/>
    <w:rsid w:val="00907574"/>
    <w:rsid w:val="00934F6F"/>
    <w:rsid w:val="00942ED5"/>
    <w:rsid w:val="00966901"/>
    <w:rsid w:val="00981A82"/>
    <w:rsid w:val="00A93410"/>
    <w:rsid w:val="00AC2B83"/>
    <w:rsid w:val="00B76A92"/>
    <w:rsid w:val="00BB4862"/>
    <w:rsid w:val="00BF2506"/>
    <w:rsid w:val="00C3067E"/>
    <w:rsid w:val="00C57904"/>
    <w:rsid w:val="00C73691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931"/>
  <w15:chartTrackingRefBased/>
  <w15:docId w15:val="{1AAE52CE-68B6-48B9-B467-86D4202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mes%20Toma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641F69FC6439BA45D704D7E7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895-0A02-4025-80E9-C6FBB2C7464A}"/>
      </w:docPartPr>
      <w:docPartBody>
        <w:p w:rsidR="00321177" w:rsidRDefault="00C01F17">
          <w:pPr>
            <w:pStyle w:val="25E641F69FC6439BA45D704D7E7DAAF7"/>
          </w:pPr>
          <w:r>
            <w:t>QUANTITY</w:t>
          </w:r>
        </w:p>
      </w:docPartBody>
    </w:docPart>
    <w:docPart>
      <w:docPartPr>
        <w:name w:val="827CB721681C463181D578CA90F5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25BE-6904-4144-9352-1855A7235FFF}"/>
      </w:docPartPr>
      <w:docPartBody>
        <w:p w:rsidR="00321177" w:rsidRDefault="00C01F17">
          <w:pPr>
            <w:pStyle w:val="827CB721681C463181D578CA90F5FB76"/>
          </w:pPr>
          <w:r>
            <w:t>DESCRIPTION</w:t>
          </w:r>
        </w:p>
      </w:docPartBody>
    </w:docPart>
    <w:docPart>
      <w:docPartPr>
        <w:name w:val="58F2BB536E1A4863BE60B0A483A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13A-EBED-4C5B-A32A-213B0B1D29D5}"/>
      </w:docPartPr>
      <w:docPartBody>
        <w:p w:rsidR="00321177" w:rsidRDefault="00C01F17">
          <w:pPr>
            <w:pStyle w:val="58F2BB536E1A4863BE60B0A483AA26B2"/>
          </w:pPr>
          <w:r>
            <w:t>UNIT PRICE</w:t>
          </w:r>
        </w:p>
      </w:docPartBody>
    </w:docPart>
    <w:docPart>
      <w:docPartPr>
        <w:name w:val="518FEC92477A44C0801734E04348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4F13-5303-4F40-94CA-6C687AA8AB10}"/>
      </w:docPartPr>
      <w:docPartBody>
        <w:p w:rsidR="00321177" w:rsidRDefault="00C01F17">
          <w:pPr>
            <w:pStyle w:val="518FEC92477A44C0801734E04348C1C3"/>
          </w:pPr>
          <w:r>
            <w:t>TOTAL</w:t>
          </w:r>
        </w:p>
      </w:docPartBody>
    </w:docPart>
    <w:docPart>
      <w:docPartPr>
        <w:name w:val="8F2DBEDF37844A9988FCFA24CA37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907B-DBEC-446A-8754-D7B641CA04A4}"/>
      </w:docPartPr>
      <w:docPartBody>
        <w:p w:rsidR="00321177" w:rsidRDefault="00C01F17">
          <w:pPr>
            <w:pStyle w:val="8F2DBEDF37844A9988FCFA24CA37DF49"/>
          </w:pPr>
          <w:r>
            <w:t>SUBTOTAL</w:t>
          </w:r>
        </w:p>
      </w:docPartBody>
    </w:docPart>
    <w:docPart>
      <w:docPartPr>
        <w:name w:val="865B55D529A743E199394A0F866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880E-B1C3-4E72-BCCF-19F30AC409FD}"/>
      </w:docPartPr>
      <w:docPartBody>
        <w:p w:rsidR="00321177" w:rsidRDefault="00C01F17">
          <w:pPr>
            <w:pStyle w:val="865B55D529A743E199394A0F866DCCDC"/>
          </w:pPr>
          <w:r>
            <w:t>SALES TAX</w:t>
          </w:r>
        </w:p>
      </w:docPartBody>
    </w:docPart>
    <w:docPart>
      <w:docPartPr>
        <w:name w:val="35D376ABC8B348EEB2B62BA630F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89F6-FF84-49F4-90B8-08A61832522D}"/>
      </w:docPartPr>
      <w:docPartBody>
        <w:p w:rsidR="00321177" w:rsidRDefault="0057262F" w:rsidP="0057262F">
          <w:pPr>
            <w:pStyle w:val="35D376ABC8B348EEB2B62BA630F439BB"/>
          </w:pPr>
          <w: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321177"/>
    <w:rsid w:val="0057262F"/>
    <w:rsid w:val="008B174A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96CB49B614EB2B78736420D193F42">
    <w:name w:val="C5E96CB49B614EB2B78736420D193F42"/>
  </w:style>
  <w:style w:type="paragraph" w:customStyle="1" w:styleId="B1F797F284704202B5561F38520CC4B8">
    <w:name w:val="B1F797F284704202B5561F38520CC4B8"/>
  </w:style>
  <w:style w:type="paragraph" w:customStyle="1" w:styleId="E5760C6ED9F9411A8932297DEBE3CB60">
    <w:name w:val="E5760C6ED9F9411A8932297DEBE3CB60"/>
  </w:style>
  <w:style w:type="paragraph" w:customStyle="1" w:styleId="AA1EF102CB2A456294721C21FC97CD64">
    <w:name w:val="AA1EF102CB2A456294721C21FC97CD64"/>
  </w:style>
  <w:style w:type="paragraph" w:customStyle="1" w:styleId="71EA63062B8647A58AF271A9DD1CBED1">
    <w:name w:val="71EA63062B8647A58AF271A9DD1CBED1"/>
  </w:style>
  <w:style w:type="paragraph" w:customStyle="1" w:styleId="6E07B0F4F603463B88B07F63879777A0">
    <w:name w:val="6E07B0F4F603463B88B07F63879777A0"/>
  </w:style>
  <w:style w:type="paragraph" w:customStyle="1" w:styleId="61D3317BAF68405CA2D5BAC4664107AF">
    <w:name w:val="61D3317BAF68405CA2D5BAC4664107AF"/>
  </w:style>
  <w:style w:type="paragraph" w:customStyle="1" w:styleId="CC8F2EC6E9244150AE3321A4987C335F">
    <w:name w:val="CC8F2EC6E9244150AE3321A4987C335F"/>
  </w:style>
  <w:style w:type="paragraph" w:customStyle="1" w:styleId="5BF62F3504104F43B96325991D0DF118">
    <w:name w:val="5BF62F3504104F43B96325991D0DF118"/>
  </w:style>
  <w:style w:type="paragraph" w:customStyle="1" w:styleId="B07D89954C7A4C40A3D1138340BDA45C">
    <w:name w:val="B07D89954C7A4C40A3D1138340BDA45C"/>
  </w:style>
  <w:style w:type="paragraph" w:customStyle="1" w:styleId="D3B76975E0334742897D4035BDC61964">
    <w:name w:val="D3B76975E0334742897D4035BDC61964"/>
  </w:style>
  <w:style w:type="paragraph" w:customStyle="1" w:styleId="A2EBB40D8C7947E89D6D82DC6CEA3340">
    <w:name w:val="A2EBB40D8C7947E89D6D82DC6CEA3340"/>
  </w:style>
  <w:style w:type="paragraph" w:customStyle="1" w:styleId="CD24F76D98FD4CB79AD4CBF272C048BF">
    <w:name w:val="CD24F76D98FD4CB79AD4CBF272C048BF"/>
  </w:style>
  <w:style w:type="paragraph" w:customStyle="1" w:styleId="4686853176B94250B387BCAFC191EC4B">
    <w:name w:val="4686853176B94250B387BCAFC191EC4B"/>
  </w:style>
  <w:style w:type="paragraph" w:customStyle="1" w:styleId="2E0514512FC647BD9D1BBACEBAD4A7AF">
    <w:name w:val="2E0514512FC647BD9D1BBACEBAD4A7AF"/>
  </w:style>
  <w:style w:type="paragraph" w:customStyle="1" w:styleId="DDD7344232D241C78D5FD7F1A3F1359D">
    <w:name w:val="DDD7344232D241C78D5FD7F1A3F1359D"/>
  </w:style>
  <w:style w:type="paragraph" w:customStyle="1" w:styleId="D7B9E9A5B6894DBBA4EBAF83E5CFD98A">
    <w:name w:val="D7B9E9A5B6894DBBA4EBAF83E5CFD98A"/>
  </w:style>
  <w:style w:type="paragraph" w:customStyle="1" w:styleId="41C68731F0954BD6B0D0D7A2656A9E5A">
    <w:name w:val="41C68731F0954BD6B0D0D7A2656A9E5A"/>
  </w:style>
  <w:style w:type="paragraph" w:customStyle="1" w:styleId="2A47C49A24154C6B84BD57EE02EAB1BD">
    <w:name w:val="2A47C49A24154C6B84BD57EE02EAB1BD"/>
  </w:style>
  <w:style w:type="paragraph" w:customStyle="1" w:styleId="32DB06239FCF49E5BF7EF33705C7E95B">
    <w:name w:val="32DB06239FCF49E5BF7EF33705C7E95B"/>
  </w:style>
  <w:style w:type="paragraph" w:customStyle="1" w:styleId="44441F2658E44667A1B8BB44679A456F">
    <w:name w:val="44441F2658E44667A1B8BB44679A456F"/>
  </w:style>
  <w:style w:type="paragraph" w:customStyle="1" w:styleId="71A936C1FC0842B6AAAA8630F4A7873F">
    <w:name w:val="71A936C1FC0842B6AAAA8630F4A7873F"/>
  </w:style>
  <w:style w:type="paragraph" w:customStyle="1" w:styleId="283AF9AEFD3A4AF8A1A3C54EDDB68955">
    <w:name w:val="283AF9AEFD3A4AF8A1A3C54EDDB68955"/>
  </w:style>
  <w:style w:type="paragraph" w:customStyle="1" w:styleId="CAFC8ECA0BD54F36B69E5FC95139858D">
    <w:name w:val="CAFC8ECA0BD54F36B69E5FC95139858D"/>
  </w:style>
  <w:style w:type="paragraph" w:customStyle="1" w:styleId="7F14C59E86FF4C498D82903B9C3766ED">
    <w:name w:val="7F14C59E86FF4C498D82903B9C3766ED"/>
  </w:style>
  <w:style w:type="paragraph" w:customStyle="1" w:styleId="5EECFDFD20384007B3590C8E0167FAC2">
    <w:name w:val="5EECFDFD20384007B3590C8E0167FAC2"/>
  </w:style>
  <w:style w:type="paragraph" w:customStyle="1" w:styleId="F77F688D7A7A4B68BC227AC926AD1393">
    <w:name w:val="F77F688D7A7A4B68BC227AC926AD1393"/>
  </w:style>
  <w:style w:type="paragraph" w:customStyle="1" w:styleId="4616AC5EB9B847BC9F42EEF6C928875B">
    <w:name w:val="4616AC5EB9B847BC9F42EEF6C928875B"/>
  </w:style>
  <w:style w:type="paragraph" w:customStyle="1" w:styleId="4796C7284A134D7E88A5744739150E94">
    <w:name w:val="4796C7284A134D7E88A5744739150E94"/>
  </w:style>
  <w:style w:type="paragraph" w:customStyle="1" w:styleId="A912B91AD934457E8C0E640F0342FFDE">
    <w:name w:val="A912B91AD934457E8C0E640F0342FFDE"/>
  </w:style>
  <w:style w:type="paragraph" w:customStyle="1" w:styleId="E123908CB4174E32B9FE7A2F21298014">
    <w:name w:val="E123908CB4174E32B9FE7A2F21298014"/>
  </w:style>
  <w:style w:type="paragraph" w:customStyle="1" w:styleId="5291C076D96B45EA9810859475B7C805">
    <w:name w:val="5291C076D96B45EA9810859475B7C805"/>
  </w:style>
  <w:style w:type="paragraph" w:customStyle="1" w:styleId="8D96385CBB3A411BA9970C6AF743CBE2">
    <w:name w:val="8D96385CBB3A411BA9970C6AF743CBE2"/>
  </w:style>
  <w:style w:type="paragraph" w:customStyle="1" w:styleId="97BA151C7BE548C1BC32F0E8C8857649">
    <w:name w:val="97BA151C7BE548C1BC32F0E8C8857649"/>
  </w:style>
  <w:style w:type="paragraph" w:customStyle="1" w:styleId="F2CF0048319249F98277A680E7F85DA0">
    <w:name w:val="F2CF0048319249F98277A680E7F85DA0"/>
  </w:style>
  <w:style w:type="paragraph" w:customStyle="1" w:styleId="C58988956EB043D2A21885A37D24FBDD">
    <w:name w:val="C58988956EB043D2A21885A37D24FBDD"/>
  </w:style>
  <w:style w:type="paragraph" w:customStyle="1" w:styleId="25E641F69FC6439BA45D704D7E7DAAF7">
    <w:name w:val="25E641F69FC6439BA45D704D7E7DAAF7"/>
  </w:style>
  <w:style w:type="paragraph" w:customStyle="1" w:styleId="827CB721681C463181D578CA90F5FB76">
    <w:name w:val="827CB721681C463181D578CA90F5FB76"/>
  </w:style>
  <w:style w:type="paragraph" w:customStyle="1" w:styleId="58F2BB536E1A4863BE60B0A483AA26B2">
    <w:name w:val="58F2BB536E1A4863BE60B0A483AA26B2"/>
  </w:style>
  <w:style w:type="paragraph" w:customStyle="1" w:styleId="518FEC92477A44C0801734E04348C1C3">
    <w:name w:val="518FEC92477A44C0801734E04348C1C3"/>
  </w:style>
  <w:style w:type="paragraph" w:customStyle="1" w:styleId="8F2DBEDF37844A9988FCFA24CA37DF49">
    <w:name w:val="8F2DBEDF37844A9988FCFA24CA37DF49"/>
  </w:style>
  <w:style w:type="paragraph" w:customStyle="1" w:styleId="865B55D529A743E199394A0F866DCCDC">
    <w:name w:val="865B55D529A743E199394A0F866DCCDC"/>
  </w:style>
  <w:style w:type="paragraph" w:customStyle="1" w:styleId="666003EE3D6F4F8F9C01689D8E6BFB14">
    <w:name w:val="666003EE3D6F4F8F9C01689D8E6BFB14"/>
  </w:style>
  <w:style w:type="paragraph" w:customStyle="1" w:styleId="15B48DDC9345426C9F9933FABD067939">
    <w:name w:val="15B48DDC9345426C9F9933FABD067939"/>
  </w:style>
  <w:style w:type="paragraph" w:customStyle="1" w:styleId="8228DD5A275442AE8508837D501DB767">
    <w:name w:val="8228DD5A275442AE8508837D501DB767"/>
  </w:style>
  <w:style w:type="paragraph" w:customStyle="1" w:styleId="9294CA3FEE55428CB1E2FFC76231FC3C">
    <w:name w:val="9294CA3FEE55428CB1E2FFC76231FC3C"/>
  </w:style>
  <w:style w:type="paragraph" w:customStyle="1" w:styleId="D2111AEF0FBB4F4382C12C4FE7F012CB">
    <w:name w:val="D2111AEF0FBB4F4382C12C4FE7F012CB"/>
  </w:style>
  <w:style w:type="paragraph" w:customStyle="1" w:styleId="6528C1D745644FD98EF2319331583E4B">
    <w:name w:val="6528C1D745644FD98EF2319331583E4B"/>
  </w:style>
  <w:style w:type="paragraph" w:customStyle="1" w:styleId="2BF3D17C840C41CEA629CD501F4EA20E">
    <w:name w:val="2BF3D17C840C41CEA629CD501F4EA20E"/>
  </w:style>
  <w:style w:type="paragraph" w:customStyle="1" w:styleId="DCEC5B899EA34843AC7E912D61C873FF">
    <w:name w:val="DCEC5B899EA34843AC7E912D61C873FF"/>
  </w:style>
  <w:style w:type="paragraph" w:customStyle="1" w:styleId="8208ED1EC32B46D8AC385D70CD956369">
    <w:name w:val="8208ED1EC32B46D8AC385D70CD956369"/>
  </w:style>
  <w:style w:type="paragraph" w:customStyle="1" w:styleId="B727EAE0E40049DE9A444B2A7552380C">
    <w:name w:val="B727EAE0E40049DE9A444B2A7552380C"/>
  </w:style>
  <w:style w:type="paragraph" w:customStyle="1" w:styleId="35D376ABC8B348EEB2B62BA630F439BB">
    <w:name w:val="35D376ABC8B348EEB2B62BA630F439BB"/>
    <w:rsid w:val="0057262F"/>
  </w:style>
  <w:style w:type="paragraph" w:customStyle="1" w:styleId="7382047376304F5A958A454BD2FF34A0">
    <w:name w:val="7382047376304F5A958A454BD2FF34A0"/>
    <w:rsid w:val="0057262F"/>
  </w:style>
  <w:style w:type="paragraph" w:customStyle="1" w:styleId="24AC0E369BBB4C188D8001CD419E305F">
    <w:name w:val="24AC0E369BBB4C188D8001CD419E305F"/>
    <w:rsid w:val="0057262F"/>
  </w:style>
  <w:style w:type="paragraph" w:customStyle="1" w:styleId="E482186BE66243F3BB3BE9CBB02FA83F">
    <w:name w:val="E482186BE66243F3BB3BE9CBB02FA83F"/>
    <w:rsid w:val="0057262F"/>
  </w:style>
  <w:style w:type="paragraph" w:customStyle="1" w:styleId="5960CEFBBA2445619928CB80D9EB97A3">
    <w:name w:val="5960CEFBBA2445619928CB80D9EB97A3"/>
    <w:rsid w:val="0057262F"/>
  </w:style>
  <w:style w:type="paragraph" w:customStyle="1" w:styleId="FFDDA97673E14E108C30476E53CF76F0">
    <w:name w:val="FFDDA97673E14E108C30476E53CF76F0"/>
    <w:rsid w:val="0057262F"/>
  </w:style>
  <w:style w:type="paragraph" w:customStyle="1" w:styleId="60A95DE44BE1441D98F15E41047C0AF9">
    <w:name w:val="60A95DE44BE1441D98F15E41047C0AF9"/>
    <w:rsid w:val="0057262F"/>
  </w:style>
  <w:style w:type="paragraph" w:customStyle="1" w:styleId="1F87C79387BA479A9EA9298B84765E47">
    <w:name w:val="1F87C79387BA479A9EA9298B84765E47"/>
    <w:rsid w:val="0057262F"/>
  </w:style>
  <w:style w:type="paragraph" w:customStyle="1" w:styleId="5AAE1CAF5E0D458C8B0013898F38FFBA">
    <w:name w:val="5AAE1CAF5E0D458C8B0013898F38FFBA"/>
    <w:rsid w:val="0057262F"/>
  </w:style>
  <w:style w:type="paragraph" w:customStyle="1" w:styleId="E2BFDD0E3C974EEE81998EB9B4415F80">
    <w:name w:val="E2BFDD0E3C974EEE81998EB9B4415F80"/>
    <w:rsid w:val="0057262F"/>
  </w:style>
  <w:style w:type="paragraph" w:customStyle="1" w:styleId="A759466A98E945FA8FB2FD02FD9A5D1C">
    <w:name w:val="A759466A98E945FA8FB2FD02FD9A5D1C"/>
    <w:rsid w:val="0057262F"/>
  </w:style>
  <w:style w:type="paragraph" w:customStyle="1" w:styleId="50A7946E35BB43AA8B1FB91908D94E67">
    <w:name w:val="50A7946E35BB43AA8B1FB91908D94E67"/>
    <w:rsid w:val="00572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Toma_Alpha</dc:creator>
  <cp:keywords/>
  <dc:description/>
  <cp:lastModifiedBy>Toma_Alpha</cp:lastModifiedBy>
  <cp:revision>5</cp:revision>
  <dcterms:created xsi:type="dcterms:W3CDTF">2023-03-25T01:20:00Z</dcterms:created>
  <dcterms:modified xsi:type="dcterms:W3CDTF">2023-03-25T02:25:00Z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