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ubtle2"/>
        <w:tblW w:w="5048" w:type="dxa"/>
        <w:tblInd w:w="7812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8"/>
      </w:tblGrid>
      <w:tr w:rsidR="00664DB0" w:rsidTr="0066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5"/>
        </w:trPr>
        <w:tc>
          <w:tcPr>
            <w:tcW w:w="5048" w:type="dxa"/>
          </w:tcPr>
          <w:p w:rsidR="00664DB0" w:rsidRDefault="00942ED5" w:rsidP="00664DB0">
            <w:pPr>
              <w:pStyle w:val="Title"/>
              <w:spacing w:before="240" w:line="240" w:lineRule="auto"/>
              <w:ind w:left="720"/>
              <w:jc w:val="both"/>
            </w:pPr>
            <w:sdt>
              <w:sdtPr>
                <w:alias w:val="Invoice:"/>
                <w:tag w:val="Invoice:"/>
                <w:id w:val="205688853"/>
                <w:placeholder>
                  <w:docPart w:val="35D376ABC8B348EEB2B62BA630F439BB"/>
                </w:placeholder>
                <w:temporary/>
                <w:showingPlcHdr/>
                <w15:appearance w15:val="hidden"/>
              </w:sdtPr>
              <w:sdtEndPr/>
              <w:sdtContent>
                <w:r w:rsidR="00664DB0">
                  <w:t>INVOICE</w:t>
                </w:r>
              </w:sdtContent>
            </w:sdt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TO:</w:t>
            </w:r>
            <w:r w:rsidR="003B5E9A">
              <w:t xml:space="preserve">Peter Alpha</w:t>
            </w:r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Phone:</w:t>
            </w:r>
            <w:r w:rsidR="003B5E9A">
              <w:t xml:space="preserve">078567857</w:t>
            </w:r>
          </w:p>
        </w:tc>
      </w:tr>
      <w:tr w:rsidR="00664DB0" w:rsidTr="00664DB0">
        <w:trPr>
          <w:trHeight w:val="1590"/>
        </w:trPr>
        <w:tc>
          <w:tcPr>
            <w:tcW w:w="5048" w:type="dxa"/>
          </w:tcPr>
          <w:p w:rsidR="00664DB0" w:rsidRDefault="00664DB0" w:rsidP="00664DB0">
            <w:pPr>
              <w:pStyle w:val="Title"/>
              <w:jc w:val="both"/>
            </w:pPr>
          </w:p>
        </w:tc>
      </w:tr>
    </w:tbl>
    <w:p w:rsidR="00966901" w:rsidRDefault="00966901"/>
    <w:tbl>
      <w:tblPr>
        <w:tblStyle w:val="GridTable1Light"/>
        <w:tblW w:w="10343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50"/>
        <w:gridCol w:w="5603"/>
        <w:gridCol w:w="147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1850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25E641F69FC6439BA45D704D7E7DAAF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60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827CB721681C463181D578CA90F5FB7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7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58F2BB536E1A4863BE60B0A483AA26B2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417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18FEC92477A44C0801734E04348C1C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 xml:space="preserve">4</w:t>
            </w:r>
          </w:p>
        </w:tc>
        <w:tc>
          <w:tcPr>
            <w:tcW w:w="5603" w:type="dxa"/>
          </w:tcPr>
          <w:p w:rsidR="008049DB" w:rsidRDefault="00376D6C">
            <w:r>
              <w:t xml:space="preserve">Phone</w:t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3.0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12.0</w:t>
            </w:r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 xml:space="preserve">1</w:t>
            </w:r>
          </w:p>
        </w:tc>
        <w:tc>
          <w:tcPr>
            <w:tcW w:w="5603" w:type="dxa"/>
          </w:tcPr>
          <w:p w:rsidR="008049DB" w:rsidRDefault="00376D6C">
            <w:r>
              <w:t xml:space="preserve"/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0.0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0.0</w:t>
            </w:r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 xml:space="preserve">1</w:t>
            </w:r>
          </w:p>
        </w:tc>
        <w:tc>
          <w:tcPr>
            <w:tcW w:w="5603" w:type="dxa"/>
          </w:tcPr>
          <w:p w:rsidR="008049DB" w:rsidRDefault="00376D6C">
            <w:r>
              <w:t xml:space="preserve"/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0.0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0.0</w:t>
            </w:r>
          </w:p>
        </w:tc>
      </w:tr>
      <w:tr w:rsidR="008049DB" w:rsidTr="003B5E9A">
        <w:trPr>
          <w:trHeight w:val="213"/>
        </w:trPr>
        <w:tc>
          <w:tcPr>
            <w:tcW w:w="1850" w:type="dxa"/>
          </w:tcPr>
          <w:p w:rsidR="008049DB" w:rsidRDefault="00376D6C" w:rsidP="00376D6C">
            <w:pPr>
              <w:pStyle w:val="Quantity"/>
              <w:jc w:val="left"/>
            </w:pPr>
            <w:r>
              <w:t xml:space="preserve">1</w:t>
            </w:r>
          </w:p>
        </w:tc>
        <w:tc>
          <w:tcPr>
            <w:tcW w:w="5603" w:type="dxa"/>
          </w:tcPr>
          <w:p w:rsidR="008049DB" w:rsidRDefault="00376D6C">
            <w:r>
              <w:t xml:space="preserve"/>
            </w:r>
          </w:p>
        </w:tc>
        <w:tc>
          <w:tcPr>
            <w:tcW w:w="1473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0.0</w:t>
            </w:r>
          </w:p>
        </w:tc>
        <w:tc>
          <w:tcPr>
            <w:tcW w:w="1417" w:type="dxa"/>
          </w:tcPr>
          <w:p w:rsidR="008049DB" w:rsidRDefault="00376D6C" w:rsidP="00376D6C">
            <w:pPr>
              <w:pStyle w:val="Amount"/>
              <w:jc w:val="left"/>
            </w:pPr>
            <w:r>
              <w:t xml:space="preserve">0.0</w:t>
            </w:r>
          </w:p>
        </w:tc>
      </w:tr>
    </w:tbl>
    <w:tbl>
      <w:tblPr>
        <w:tblStyle w:val="PlainTable1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8"/>
        <w:gridCol w:w="711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8F2DBEDF37844A9988FCFA24CA37DF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3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Pr="003B5E9A" w:rsidRDefault="003B5E9A" w:rsidP="003B5E9A">
            <w:pPr>
              <w:pStyle w:val="Amount"/>
              <w:spacing w:line="264" w:lineRule="auto"/>
              <w:jc w:val="left"/>
              <w:rPr>
                <w:b w:val="0"/>
              </w:rPr>
            </w:pPr>
            <w:r w:rsidRPr="003B5E9A">
              <w:rPr>
                <w:b w:val="0"/>
              </w:rPr>
              <w:t xml:space="preserve">12.0</w:t>
            </w:r>
          </w:p>
        </w:tc>
      </w:tr>
      <w:tr w:rsidR="008049DB" w:rsidTr="003B5E9A">
        <w:trPr>
          <w:trHeight w:val="159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942ED5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865B55D529A743E199394A0F866DCCD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>10.0%</w:t>
            </w:r>
          </w:p>
        </w:tc>
      </w:tr>
      <w:tr w:rsidR="008049DB" w:rsidTr="003B5E9A">
        <w:trPr>
          <w:trHeight w:val="170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3B5E9A" w:rsidP="003B5E9A">
            <w:pPr>
              <w:pStyle w:val="Heading2"/>
              <w:spacing w:line="264" w:lineRule="auto"/>
              <w:jc w:val="center"/>
              <w:outlineLvl w:val="1"/>
            </w:pPr>
            <w:r>
              <w:t xml:space="preserve">                                   </w:t>
            </w:r>
            <w:bookmarkStart w:id="0" w:name="_GoBack"/>
            <w:bookmarkEnd w:id="0"/>
            <w:r>
              <w:t xml:space="preserve">                                                                  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>10.8</w:t>
            </w:r>
          </w:p>
        </w:tc>
      </w:tr>
    </w:tbl>
    <w:p w:rsidR="00837ECD" w:rsidRPr="00837ECD" w:rsidRDefault="00837ECD" w:rsidP="00837ECD">
      <w:pPr>
        <w:pStyle w:val="ThankYou"/>
      </w:pPr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D5" w:rsidRDefault="00942ED5">
      <w:pPr>
        <w:spacing w:line="240" w:lineRule="auto"/>
      </w:pPr>
      <w:r>
        <w:separator/>
      </w:r>
    </w:p>
  </w:endnote>
  <w:endnote w:type="continuationSeparator" w:id="0">
    <w:p w:rsidR="00942ED5" w:rsidRDefault="009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D5" w:rsidRDefault="00942ED5">
      <w:pPr>
        <w:spacing w:line="240" w:lineRule="auto"/>
      </w:pPr>
      <w:r>
        <w:separator/>
      </w:r>
    </w:p>
  </w:footnote>
  <w:footnote w:type="continuationSeparator" w:id="0">
    <w:p w:rsidR="00942ED5" w:rsidRDefault="0094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4"/>
    <w:rsid w:val="00055AF8"/>
    <w:rsid w:val="00121DC6"/>
    <w:rsid w:val="002558FA"/>
    <w:rsid w:val="00323F56"/>
    <w:rsid w:val="003667F4"/>
    <w:rsid w:val="00376D6C"/>
    <w:rsid w:val="003B5E9A"/>
    <w:rsid w:val="00402353"/>
    <w:rsid w:val="00616194"/>
    <w:rsid w:val="00664DB0"/>
    <w:rsid w:val="006A3739"/>
    <w:rsid w:val="007577D4"/>
    <w:rsid w:val="00793AFB"/>
    <w:rsid w:val="007D3668"/>
    <w:rsid w:val="008049DB"/>
    <w:rsid w:val="00835501"/>
    <w:rsid w:val="00837ECD"/>
    <w:rsid w:val="00907574"/>
    <w:rsid w:val="00934F6F"/>
    <w:rsid w:val="00942ED5"/>
    <w:rsid w:val="00966901"/>
    <w:rsid w:val="00981A82"/>
    <w:rsid w:val="00A93410"/>
    <w:rsid w:val="00AC2B83"/>
    <w:rsid w:val="00B76A92"/>
    <w:rsid w:val="00BB4862"/>
    <w:rsid w:val="00BF2506"/>
    <w:rsid w:val="00C3067E"/>
    <w:rsid w:val="00C57904"/>
    <w:rsid w:val="00C73691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931"/>
  <w15:chartTrackingRefBased/>
  <w15:docId w15:val="{1AAE52CE-68B6-48B9-B467-86D4202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mes%20Toma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641F69FC6439BA45D704D7E7D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895-0A02-4025-80E9-C6FBB2C7464A}"/>
      </w:docPartPr>
      <w:docPartBody>
        <w:p w:rsidR="00321177" w:rsidRDefault="00C01F17">
          <w:pPr>
            <w:pStyle w:val="25E641F69FC6439BA45D704D7E7DAAF7"/>
          </w:pPr>
          <w:r>
            <w:t>QUANTITY</w:t>
          </w:r>
        </w:p>
      </w:docPartBody>
    </w:docPart>
    <w:docPart>
      <w:docPartPr>
        <w:name w:val="827CB721681C463181D578CA90F5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025BE-6904-4144-9352-1855A7235FFF}"/>
      </w:docPartPr>
      <w:docPartBody>
        <w:p w:rsidR="00321177" w:rsidRDefault="00C01F17">
          <w:pPr>
            <w:pStyle w:val="827CB721681C463181D578CA90F5FB76"/>
          </w:pPr>
          <w:r>
            <w:t>DESCRIPTION</w:t>
          </w:r>
        </w:p>
      </w:docPartBody>
    </w:docPart>
    <w:docPart>
      <w:docPartPr>
        <w:name w:val="58F2BB536E1A4863BE60B0A483A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13A-EBED-4C5B-A32A-213B0B1D29D5}"/>
      </w:docPartPr>
      <w:docPartBody>
        <w:p w:rsidR="00321177" w:rsidRDefault="00C01F17">
          <w:pPr>
            <w:pStyle w:val="58F2BB536E1A4863BE60B0A483AA26B2"/>
          </w:pPr>
          <w:r>
            <w:t>UNIT PRICE</w:t>
          </w:r>
        </w:p>
      </w:docPartBody>
    </w:docPart>
    <w:docPart>
      <w:docPartPr>
        <w:name w:val="518FEC92477A44C0801734E04348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4F13-5303-4F40-94CA-6C687AA8AB10}"/>
      </w:docPartPr>
      <w:docPartBody>
        <w:p w:rsidR="00321177" w:rsidRDefault="00C01F17">
          <w:pPr>
            <w:pStyle w:val="518FEC92477A44C0801734E04348C1C3"/>
          </w:pPr>
          <w:r>
            <w:t>TOTAL</w:t>
          </w:r>
        </w:p>
      </w:docPartBody>
    </w:docPart>
    <w:docPart>
      <w:docPartPr>
        <w:name w:val="8F2DBEDF37844A9988FCFA24CA37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907B-DBEC-446A-8754-D7B641CA04A4}"/>
      </w:docPartPr>
      <w:docPartBody>
        <w:p w:rsidR="00321177" w:rsidRDefault="00C01F17">
          <w:pPr>
            <w:pStyle w:val="8F2DBEDF37844A9988FCFA24CA37DF49"/>
          </w:pPr>
          <w:r>
            <w:t>SUBTOTAL</w:t>
          </w:r>
        </w:p>
      </w:docPartBody>
    </w:docPart>
    <w:docPart>
      <w:docPartPr>
        <w:name w:val="865B55D529A743E199394A0F866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880E-B1C3-4E72-BCCF-19F30AC409FD}"/>
      </w:docPartPr>
      <w:docPartBody>
        <w:p w:rsidR="00321177" w:rsidRDefault="00C01F17">
          <w:pPr>
            <w:pStyle w:val="865B55D529A743E199394A0F866DCCDC"/>
          </w:pPr>
          <w:r>
            <w:t>SALES TAX</w:t>
          </w:r>
        </w:p>
      </w:docPartBody>
    </w:docPart>
    <w:docPart>
      <w:docPartPr>
        <w:name w:val="35D376ABC8B348EEB2B62BA630F4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89F6-FF84-49F4-90B8-08A61832522D}"/>
      </w:docPartPr>
      <w:docPartBody>
        <w:p w:rsidR="00321177" w:rsidRDefault="0057262F" w:rsidP="0057262F">
          <w:pPr>
            <w:pStyle w:val="35D376ABC8B348EEB2B62BA630F439BB"/>
          </w:pPr>
          <w:r>
            <w:t>INVOICE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F"/>
    <w:rsid w:val="00321177"/>
    <w:rsid w:val="0057262F"/>
    <w:rsid w:val="008B174A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96CB49B614EB2B78736420D193F42">
    <w:name w:val="C5E96CB49B614EB2B78736420D193F42"/>
  </w:style>
  <w:style w:type="paragraph" w:customStyle="1" w:styleId="B1F797F284704202B5561F38520CC4B8">
    <w:name w:val="B1F797F284704202B5561F38520CC4B8"/>
  </w:style>
  <w:style w:type="paragraph" w:customStyle="1" w:styleId="E5760C6ED9F9411A8932297DEBE3CB60">
    <w:name w:val="E5760C6ED9F9411A8932297DEBE3CB60"/>
  </w:style>
  <w:style w:type="paragraph" w:customStyle="1" w:styleId="AA1EF102CB2A456294721C21FC97CD64">
    <w:name w:val="AA1EF102CB2A456294721C21FC97CD64"/>
  </w:style>
  <w:style w:type="paragraph" w:customStyle="1" w:styleId="71EA63062B8647A58AF271A9DD1CBED1">
    <w:name w:val="71EA63062B8647A58AF271A9DD1CBED1"/>
  </w:style>
  <w:style w:type="paragraph" w:customStyle="1" w:styleId="6E07B0F4F603463B88B07F63879777A0">
    <w:name w:val="6E07B0F4F603463B88B07F63879777A0"/>
  </w:style>
  <w:style w:type="paragraph" w:customStyle="1" w:styleId="61D3317BAF68405CA2D5BAC4664107AF">
    <w:name w:val="61D3317BAF68405CA2D5BAC4664107AF"/>
  </w:style>
  <w:style w:type="paragraph" w:customStyle="1" w:styleId="CC8F2EC6E9244150AE3321A4987C335F">
    <w:name w:val="CC8F2EC6E9244150AE3321A4987C335F"/>
  </w:style>
  <w:style w:type="paragraph" w:customStyle="1" w:styleId="5BF62F3504104F43B96325991D0DF118">
    <w:name w:val="5BF62F3504104F43B96325991D0DF118"/>
  </w:style>
  <w:style w:type="paragraph" w:customStyle="1" w:styleId="B07D89954C7A4C40A3D1138340BDA45C">
    <w:name w:val="B07D89954C7A4C40A3D1138340BDA45C"/>
  </w:style>
  <w:style w:type="paragraph" w:customStyle="1" w:styleId="D3B76975E0334742897D4035BDC61964">
    <w:name w:val="D3B76975E0334742897D4035BDC61964"/>
  </w:style>
  <w:style w:type="paragraph" w:customStyle="1" w:styleId="A2EBB40D8C7947E89D6D82DC6CEA3340">
    <w:name w:val="A2EBB40D8C7947E89D6D82DC6CEA3340"/>
  </w:style>
  <w:style w:type="paragraph" w:customStyle="1" w:styleId="CD24F76D98FD4CB79AD4CBF272C048BF">
    <w:name w:val="CD24F76D98FD4CB79AD4CBF272C048BF"/>
  </w:style>
  <w:style w:type="paragraph" w:customStyle="1" w:styleId="4686853176B94250B387BCAFC191EC4B">
    <w:name w:val="4686853176B94250B387BCAFC191EC4B"/>
  </w:style>
  <w:style w:type="paragraph" w:customStyle="1" w:styleId="2E0514512FC647BD9D1BBACEBAD4A7AF">
    <w:name w:val="2E0514512FC647BD9D1BBACEBAD4A7AF"/>
  </w:style>
  <w:style w:type="paragraph" w:customStyle="1" w:styleId="DDD7344232D241C78D5FD7F1A3F1359D">
    <w:name w:val="DDD7344232D241C78D5FD7F1A3F1359D"/>
  </w:style>
  <w:style w:type="paragraph" w:customStyle="1" w:styleId="D7B9E9A5B6894DBBA4EBAF83E5CFD98A">
    <w:name w:val="D7B9E9A5B6894DBBA4EBAF83E5CFD98A"/>
  </w:style>
  <w:style w:type="paragraph" w:customStyle="1" w:styleId="41C68731F0954BD6B0D0D7A2656A9E5A">
    <w:name w:val="41C68731F0954BD6B0D0D7A2656A9E5A"/>
  </w:style>
  <w:style w:type="paragraph" w:customStyle="1" w:styleId="2A47C49A24154C6B84BD57EE02EAB1BD">
    <w:name w:val="2A47C49A24154C6B84BD57EE02EAB1BD"/>
  </w:style>
  <w:style w:type="paragraph" w:customStyle="1" w:styleId="32DB06239FCF49E5BF7EF33705C7E95B">
    <w:name w:val="32DB06239FCF49E5BF7EF33705C7E95B"/>
  </w:style>
  <w:style w:type="paragraph" w:customStyle="1" w:styleId="44441F2658E44667A1B8BB44679A456F">
    <w:name w:val="44441F2658E44667A1B8BB44679A456F"/>
  </w:style>
  <w:style w:type="paragraph" w:customStyle="1" w:styleId="71A936C1FC0842B6AAAA8630F4A7873F">
    <w:name w:val="71A936C1FC0842B6AAAA8630F4A7873F"/>
  </w:style>
  <w:style w:type="paragraph" w:customStyle="1" w:styleId="283AF9AEFD3A4AF8A1A3C54EDDB68955">
    <w:name w:val="283AF9AEFD3A4AF8A1A3C54EDDB68955"/>
  </w:style>
  <w:style w:type="paragraph" w:customStyle="1" w:styleId="CAFC8ECA0BD54F36B69E5FC95139858D">
    <w:name w:val="CAFC8ECA0BD54F36B69E5FC95139858D"/>
  </w:style>
  <w:style w:type="paragraph" w:customStyle="1" w:styleId="7F14C59E86FF4C498D82903B9C3766ED">
    <w:name w:val="7F14C59E86FF4C498D82903B9C3766ED"/>
  </w:style>
  <w:style w:type="paragraph" w:customStyle="1" w:styleId="5EECFDFD20384007B3590C8E0167FAC2">
    <w:name w:val="5EECFDFD20384007B3590C8E0167FAC2"/>
  </w:style>
  <w:style w:type="paragraph" w:customStyle="1" w:styleId="F77F688D7A7A4B68BC227AC926AD1393">
    <w:name w:val="F77F688D7A7A4B68BC227AC926AD1393"/>
  </w:style>
  <w:style w:type="paragraph" w:customStyle="1" w:styleId="4616AC5EB9B847BC9F42EEF6C928875B">
    <w:name w:val="4616AC5EB9B847BC9F42EEF6C928875B"/>
  </w:style>
  <w:style w:type="paragraph" w:customStyle="1" w:styleId="4796C7284A134D7E88A5744739150E94">
    <w:name w:val="4796C7284A134D7E88A5744739150E94"/>
  </w:style>
  <w:style w:type="paragraph" w:customStyle="1" w:styleId="A912B91AD934457E8C0E640F0342FFDE">
    <w:name w:val="A912B91AD934457E8C0E640F0342FFDE"/>
  </w:style>
  <w:style w:type="paragraph" w:customStyle="1" w:styleId="E123908CB4174E32B9FE7A2F21298014">
    <w:name w:val="E123908CB4174E32B9FE7A2F21298014"/>
  </w:style>
  <w:style w:type="paragraph" w:customStyle="1" w:styleId="5291C076D96B45EA9810859475B7C805">
    <w:name w:val="5291C076D96B45EA9810859475B7C805"/>
  </w:style>
  <w:style w:type="paragraph" w:customStyle="1" w:styleId="8D96385CBB3A411BA9970C6AF743CBE2">
    <w:name w:val="8D96385CBB3A411BA9970C6AF743CBE2"/>
  </w:style>
  <w:style w:type="paragraph" w:customStyle="1" w:styleId="97BA151C7BE548C1BC32F0E8C8857649">
    <w:name w:val="97BA151C7BE548C1BC32F0E8C8857649"/>
  </w:style>
  <w:style w:type="paragraph" w:customStyle="1" w:styleId="F2CF0048319249F98277A680E7F85DA0">
    <w:name w:val="F2CF0048319249F98277A680E7F85DA0"/>
  </w:style>
  <w:style w:type="paragraph" w:customStyle="1" w:styleId="C58988956EB043D2A21885A37D24FBDD">
    <w:name w:val="C58988956EB043D2A21885A37D24FBDD"/>
  </w:style>
  <w:style w:type="paragraph" w:customStyle="1" w:styleId="25E641F69FC6439BA45D704D7E7DAAF7">
    <w:name w:val="25E641F69FC6439BA45D704D7E7DAAF7"/>
  </w:style>
  <w:style w:type="paragraph" w:customStyle="1" w:styleId="827CB721681C463181D578CA90F5FB76">
    <w:name w:val="827CB721681C463181D578CA90F5FB76"/>
  </w:style>
  <w:style w:type="paragraph" w:customStyle="1" w:styleId="58F2BB536E1A4863BE60B0A483AA26B2">
    <w:name w:val="58F2BB536E1A4863BE60B0A483AA26B2"/>
  </w:style>
  <w:style w:type="paragraph" w:customStyle="1" w:styleId="518FEC92477A44C0801734E04348C1C3">
    <w:name w:val="518FEC92477A44C0801734E04348C1C3"/>
  </w:style>
  <w:style w:type="paragraph" w:customStyle="1" w:styleId="8F2DBEDF37844A9988FCFA24CA37DF49">
    <w:name w:val="8F2DBEDF37844A9988FCFA24CA37DF49"/>
  </w:style>
  <w:style w:type="paragraph" w:customStyle="1" w:styleId="865B55D529A743E199394A0F866DCCDC">
    <w:name w:val="865B55D529A743E199394A0F866DCCDC"/>
  </w:style>
  <w:style w:type="paragraph" w:customStyle="1" w:styleId="666003EE3D6F4F8F9C01689D8E6BFB14">
    <w:name w:val="666003EE3D6F4F8F9C01689D8E6BFB14"/>
  </w:style>
  <w:style w:type="paragraph" w:customStyle="1" w:styleId="15B48DDC9345426C9F9933FABD067939">
    <w:name w:val="15B48DDC9345426C9F9933FABD067939"/>
  </w:style>
  <w:style w:type="paragraph" w:customStyle="1" w:styleId="8228DD5A275442AE8508837D501DB767">
    <w:name w:val="8228DD5A275442AE8508837D501DB767"/>
  </w:style>
  <w:style w:type="paragraph" w:customStyle="1" w:styleId="9294CA3FEE55428CB1E2FFC76231FC3C">
    <w:name w:val="9294CA3FEE55428CB1E2FFC76231FC3C"/>
  </w:style>
  <w:style w:type="paragraph" w:customStyle="1" w:styleId="D2111AEF0FBB4F4382C12C4FE7F012CB">
    <w:name w:val="D2111AEF0FBB4F4382C12C4FE7F012CB"/>
  </w:style>
  <w:style w:type="paragraph" w:customStyle="1" w:styleId="6528C1D745644FD98EF2319331583E4B">
    <w:name w:val="6528C1D745644FD98EF2319331583E4B"/>
  </w:style>
  <w:style w:type="paragraph" w:customStyle="1" w:styleId="2BF3D17C840C41CEA629CD501F4EA20E">
    <w:name w:val="2BF3D17C840C41CEA629CD501F4EA20E"/>
  </w:style>
  <w:style w:type="paragraph" w:customStyle="1" w:styleId="DCEC5B899EA34843AC7E912D61C873FF">
    <w:name w:val="DCEC5B899EA34843AC7E912D61C873FF"/>
  </w:style>
  <w:style w:type="paragraph" w:customStyle="1" w:styleId="8208ED1EC32B46D8AC385D70CD956369">
    <w:name w:val="8208ED1EC32B46D8AC385D70CD956369"/>
  </w:style>
  <w:style w:type="paragraph" w:customStyle="1" w:styleId="B727EAE0E40049DE9A444B2A7552380C">
    <w:name w:val="B727EAE0E40049DE9A444B2A7552380C"/>
  </w:style>
  <w:style w:type="paragraph" w:customStyle="1" w:styleId="35D376ABC8B348EEB2B62BA630F439BB">
    <w:name w:val="35D376ABC8B348EEB2B62BA630F439BB"/>
    <w:rsid w:val="0057262F"/>
  </w:style>
  <w:style w:type="paragraph" w:customStyle="1" w:styleId="7382047376304F5A958A454BD2FF34A0">
    <w:name w:val="7382047376304F5A958A454BD2FF34A0"/>
    <w:rsid w:val="0057262F"/>
  </w:style>
  <w:style w:type="paragraph" w:customStyle="1" w:styleId="24AC0E369BBB4C188D8001CD419E305F">
    <w:name w:val="24AC0E369BBB4C188D8001CD419E305F"/>
    <w:rsid w:val="0057262F"/>
  </w:style>
  <w:style w:type="paragraph" w:customStyle="1" w:styleId="E482186BE66243F3BB3BE9CBB02FA83F">
    <w:name w:val="E482186BE66243F3BB3BE9CBB02FA83F"/>
    <w:rsid w:val="0057262F"/>
  </w:style>
  <w:style w:type="paragraph" w:customStyle="1" w:styleId="5960CEFBBA2445619928CB80D9EB97A3">
    <w:name w:val="5960CEFBBA2445619928CB80D9EB97A3"/>
    <w:rsid w:val="0057262F"/>
  </w:style>
  <w:style w:type="paragraph" w:customStyle="1" w:styleId="FFDDA97673E14E108C30476E53CF76F0">
    <w:name w:val="FFDDA97673E14E108C30476E53CF76F0"/>
    <w:rsid w:val="0057262F"/>
  </w:style>
  <w:style w:type="paragraph" w:customStyle="1" w:styleId="60A95DE44BE1441D98F15E41047C0AF9">
    <w:name w:val="60A95DE44BE1441D98F15E41047C0AF9"/>
    <w:rsid w:val="0057262F"/>
  </w:style>
  <w:style w:type="paragraph" w:customStyle="1" w:styleId="1F87C79387BA479A9EA9298B84765E47">
    <w:name w:val="1F87C79387BA479A9EA9298B84765E47"/>
    <w:rsid w:val="0057262F"/>
  </w:style>
  <w:style w:type="paragraph" w:customStyle="1" w:styleId="5AAE1CAF5E0D458C8B0013898F38FFBA">
    <w:name w:val="5AAE1CAF5E0D458C8B0013898F38FFBA"/>
    <w:rsid w:val="0057262F"/>
  </w:style>
  <w:style w:type="paragraph" w:customStyle="1" w:styleId="E2BFDD0E3C974EEE81998EB9B4415F80">
    <w:name w:val="E2BFDD0E3C974EEE81998EB9B4415F80"/>
    <w:rsid w:val="0057262F"/>
  </w:style>
  <w:style w:type="paragraph" w:customStyle="1" w:styleId="A759466A98E945FA8FB2FD02FD9A5D1C">
    <w:name w:val="A759466A98E945FA8FB2FD02FD9A5D1C"/>
    <w:rsid w:val="0057262F"/>
  </w:style>
  <w:style w:type="paragraph" w:customStyle="1" w:styleId="50A7946E35BB43AA8B1FB91908D94E67">
    <w:name w:val="50A7946E35BB43AA8B1FB91908D94E67"/>
    <w:rsid w:val="00572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Toma_Alpha</dc:creator>
  <cp:keywords/>
  <dc:description/>
  <cp:lastModifiedBy>Toma_Alpha</cp:lastModifiedBy>
  <cp:revision>5</cp:revision>
  <dcterms:created xsi:type="dcterms:W3CDTF">2023-03-25T01:20:00Z</dcterms:created>
  <dcterms:modified xsi:type="dcterms:W3CDTF">2023-03-25T02:25:00Z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